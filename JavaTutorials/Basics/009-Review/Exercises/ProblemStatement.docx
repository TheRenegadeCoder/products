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>
      <w:pPr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34506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7125" y="3648076"/>
                              <a:ext cx="3531870" cy="1888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4E2D" w:rsidRDefault="00C73D61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Java Basics Review</w:t>
                                </w:r>
                                <w:r w:rsidR="00786F6E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:</w:t>
                                </w:r>
                                <w:r w:rsidR="00437FAD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 w:rsidR="005B4E2D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Problem Statement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pt;margin-top:2.7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C2Ka8uBQA6ioTeqBUZ1HnH5cUAWqKbG2+&#10;MGn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BGRQBDPJs5rN1DU1gydy9D/FirGoSlI2/CuK8W6/9kjb5m6P+mKANG98XpA2PNXj/pqK&#10;oy+Oox/y2jXnP+uH1ry/xH49aC6b5/4v9n0rl7r4msj/AOs9cfdoA+sNDuftmj20uc+ZGGznPUVa&#10;rD+Gl39v+Hmhz9fOsYXz65QGty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BY07U7jSNQiurWWSCe&#10;Fg6SIdrIRX0h8E/jpb/EO3jsb5o7bWY1+7ni5UdWX39RXzPTrW5l024Se3lkhmiYMjocMh9jQB9t&#10;iTP8X6V6F8Av2htQ+CWvbcyXmi3TA3VoW6dvMTsGwPocYPY182/A748R+OI49N1No4dYRcI5+Vbs&#10;DuOwb1Hfk19Jfs+fs8aj8cNc3t5lnodsw+1Xe37/AKpH6sfXtV6WA+3/AAZ410zx94ft9U0m6S8s&#10;7kfI68cjqCOoIPBB5Fa1Zfg7wbp3gLw9baXpVulrZWq7URe/qSepJ6knk1qVg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ZN92n02YZWgDH1r/Uyfh/MV5X8Rz+7&#10;l+kteraqcxyfQfzryn4lfNDJ/uy0AeC+Of8Aj6b/AHx/KvPtQ/1h+h/nXoPjpSLpv94fyrz7UkJk&#10;9/8A69AH3/8AAs/8WX8Kf9gm2/8ARS11Vfn3pXx98baFplvZWfiLUbe1tY1ihiVgFjRRgAfQVY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6671;top:36480;width:35318;height:18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5B4E2D" w:rsidRDefault="00C73D61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Java Basics Review</w:t>
                          </w:r>
                          <w:r w:rsidR="00786F6E">
                            <w:rPr>
                              <w:rFonts w:ascii="Calibri" w:eastAsia="Calibri" w:hAnsi="Calibri" w:cs="Calibri"/>
                              <w:sz w:val="56"/>
                            </w:rPr>
                            <w:t>:</w:t>
                          </w:r>
                          <w:r w:rsidR="00437FAD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 w:rsidR="005B4E2D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Problem Statement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911D49" w:rsidRDefault="00911D49" w:rsidP="00911D49">
      <w:pPr>
        <w:pStyle w:val="Heading1"/>
      </w:pPr>
      <w:r>
        <w:lastRenderedPageBreak/>
        <w:t>Background</w:t>
      </w:r>
    </w:p>
    <w:p w:rsidR="00911D49" w:rsidRDefault="00911D49" w:rsidP="00911D49">
      <w:r>
        <w:t>In the Java Basics tutorial, we created a grading program which takes completed tests and returns a letter grade. These tests were basic in the sense that they didn’t contain any questions. Instead, they just contained two values: the total number of questions and the number of correct questions.</w:t>
      </w:r>
    </w:p>
    <w:p w:rsidR="004D364B" w:rsidRDefault="004D364B" w:rsidP="004D364B">
      <w:pPr>
        <w:pStyle w:val="Heading1"/>
      </w:pPr>
      <w:r>
        <w:t>Problem Statement</w:t>
      </w:r>
    </w:p>
    <w:p w:rsidR="004D364B" w:rsidRDefault="004D364B" w:rsidP="004D364B">
      <w:r>
        <w:t xml:space="preserve">Using the existing code, create a test grading system that supports real tests. The grader will </w:t>
      </w:r>
      <w:r w:rsidR="008D5AF4">
        <w:t>read in a directory of completed tests</w:t>
      </w:r>
      <w:r w:rsidR="00080A40">
        <w:t xml:space="preserve"> then grade those tests based</w:t>
      </w:r>
      <w:r w:rsidR="004015B1">
        <w:t xml:space="preserve"> on a real </w:t>
      </w:r>
      <w:r w:rsidR="00080A40">
        <w:t>rubric.</w:t>
      </w:r>
    </w:p>
    <w:p w:rsidR="00F4568D" w:rsidRDefault="00F4568D" w:rsidP="00F4568D">
      <w:r>
        <w:t>To simplify the problem a bit, here are a few assumptions:</w:t>
      </w:r>
    </w:p>
    <w:p w:rsidR="00F4568D" w:rsidRDefault="00F4568D" w:rsidP="00F4568D">
      <w:pPr>
        <w:pStyle w:val="ListParagraph"/>
        <w:numPr>
          <w:ilvl w:val="0"/>
          <w:numId w:val="27"/>
        </w:numPr>
      </w:pPr>
      <w:r>
        <w:t>Assume that each question is multiple choice</w:t>
      </w:r>
    </w:p>
    <w:p w:rsidR="00F4568D" w:rsidRDefault="00080A40" w:rsidP="004D364B">
      <w:pPr>
        <w:pStyle w:val="ListParagraph"/>
        <w:numPr>
          <w:ilvl w:val="0"/>
          <w:numId w:val="27"/>
        </w:numPr>
      </w:pPr>
      <w:r>
        <w:t>Assume that each test is in a text file in some directory</w:t>
      </w:r>
    </w:p>
    <w:p w:rsidR="000031EF" w:rsidRDefault="000031EF" w:rsidP="004D364B">
      <w:pPr>
        <w:pStyle w:val="ListParagraph"/>
        <w:numPr>
          <w:ilvl w:val="0"/>
          <w:numId w:val="27"/>
        </w:numPr>
      </w:pPr>
      <w:r>
        <w:t>Assume that the rubric is in a text file in some directory</w:t>
      </w:r>
    </w:p>
    <w:p w:rsidR="002C23AC" w:rsidRPr="002C23AC" w:rsidRDefault="002C23AC" w:rsidP="002C23AC">
      <w:pPr>
        <w:pStyle w:val="Heading1"/>
      </w:pPr>
      <w:r>
        <w:t>Requirements</w:t>
      </w:r>
    </w:p>
    <w:p w:rsidR="002C23AC" w:rsidRDefault="002C23AC" w:rsidP="002C23AC">
      <w:r>
        <w:t>The program must be called using the command line. In other words, the tool will need a main method. The tool must then be run in the following format:</w:t>
      </w:r>
    </w:p>
    <w:p w:rsidR="009D2C11" w:rsidRDefault="002C23AC" w:rsidP="009D2C11">
      <w:pPr>
        <w:rPr>
          <w:sz w:val="18"/>
          <w:szCs w:val="18"/>
        </w:rPr>
      </w:pPr>
      <w:r w:rsidRPr="002C23AC">
        <w:rPr>
          <w:sz w:val="18"/>
          <w:szCs w:val="18"/>
        </w:rPr>
        <w:t xml:space="preserve">java –jar </w:t>
      </w:r>
      <w:r w:rsidR="002057A3">
        <w:rPr>
          <w:sz w:val="18"/>
          <w:szCs w:val="18"/>
        </w:rPr>
        <w:t xml:space="preserve">Grader.jar </w:t>
      </w:r>
      <w:r w:rsidRPr="002C23AC">
        <w:rPr>
          <w:sz w:val="18"/>
          <w:szCs w:val="18"/>
        </w:rPr>
        <w:t>/absolute/path/to/rubric.txt</w:t>
      </w:r>
      <w:r w:rsidR="002057A3">
        <w:rPr>
          <w:sz w:val="18"/>
          <w:szCs w:val="18"/>
        </w:rPr>
        <w:t xml:space="preserve"> </w:t>
      </w:r>
      <w:r w:rsidRPr="002C23AC">
        <w:rPr>
          <w:sz w:val="18"/>
          <w:szCs w:val="18"/>
        </w:rPr>
        <w:t>/absolute/path/to/test_1.txt …</w:t>
      </w:r>
      <w:r w:rsidR="002057A3">
        <w:rPr>
          <w:sz w:val="18"/>
          <w:szCs w:val="18"/>
        </w:rPr>
        <w:t xml:space="preserve"> [</w:t>
      </w:r>
      <w:r w:rsidRPr="002C23AC">
        <w:rPr>
          <w:sz w:val="18"/>
          <w:szCs w:val="18"/>
        </w:rPr>
        <w:t>/absolute/path</w:t>
      </w:r>
      <w:r w:rsidR="002057A3">
        <w:rPr>
          <w:sz w:val="18"/>
          <w:szCs w:val="18"/>
        </w:rPr>
        <w:t>/to/test_n.txt]</w:t>
      </w:r>
    </w:p>
    <w:p w:rsidR="002057A3" w:rsidRDefault="002057A3" w:rsidP="009D2C11">
      <w:r>
        <w:t>The brackets are used to denote optional parameters. In this case, the program must accept at least on rubric and at least one test. Any additional tests are optional.</w:t>
      </w:r>
    </w:p>
    <w:p w:rsidR="009D2C11" w:rsidRDefault="009D2C11" w:rsidP="009D2C11">
      <w:r>
        <w:t>Each test will simply list the multiple choice answer for a given rubric on each line. For example, a test with eight questions might have a completed test of the following form:</w:t>
      </w:r>
    </w:p>
    <w:p w:rsidR="009D2C11" w:rsidRDefault="009D2C11" w:rsidP="00674410">
      <w:pPr>
        <w:spacing w:line="240" w:lineRule="auto"/>
        <w:ind w:left="720"/>
        <w:contextualSpacing/>
      </w:pPr>
      <w:r>
        <w:t>A</w:t>
      </w:r>
    </w:p>
    <w:p w:rsidR="009D2C11" w:rsidRDefault="009D2C11" w:rsidP="00674410">
      <w:pPr>
        <w:spacing w:line="240" w:lineRule="auto"/>
        <w:ind w:left="720"/>
        <w:contextualSpacing/>
      </w:pPr>
      <w:r>
        <w:t>B</w:t>
      </w:r>
    </w:p>
    <w:p w:rsidR="009D2C11" w:rsidRDefault="009D2C11" w:rsidP="00674410">
      <w:pPr>
        <w:spacing w:line="240" w:lineRule="auto"/>
        <w:ind w:left="720"/>
        <w:contextualSpacing/>
      </w:pPr>
      <w:r>
        <w:t>A</w:t>
      </w:r>
    </w:p>
    <w:p w:rsidR="009D2C11" w:rsidRDefault="009D2C11" w:rsidP="00674410">
      <w:pPr>
        <w:spacing w:line="240" w:lineRule="auto"/>
        <w:ind w:left="720"/>
        <w:contextualSpacing/>
      </w:pPr>
      <w:r>
        <w:t>D</w:t>
      </w:r>
    </w:p>
    <w:p w:rsidR="009D2C11" w:rsidRDefault="009D2C11" w:rsidP="00674410">
      <w:pPr>
        <w:spacing w:line="240" w:lineRule="auto"/>
        <w:ind w:left="720"/>
        <w:contextualSpacing/>
      </w:pPr>
      <w:r>
        <w:t>C</w:t>
      </w:r>
    </w:p>
    <w:p w:rsidR="009D2C11" w:rsidRDefault="009D2C11" w:rsidP="00674410">
      <w:pPr>
        <w:spacing w:line="240" w:lineRule="auto"/>
        <w:ind w:left="720"/>
        <w:contextualSpacing/>
      </w:pPr>
      <w:r>
        <w:t>D</w:t>
      </w:r>
    </w:p>
    <w:p w:rsidR="009D2C11" w:rsidRDefault="00674410" w:rsidP="00674410">
      <w:pPr>
        <w:spacing w:line="240" w:lineRule="auto"/>
        <w:ind w:left="720"/>
        <w:contextualSpacing/>
      </w:pPr>
      <w:r>
        <w:t>A</w:t>
      </w:r>
    </w:p>
    <w:p w:rsidR="00674410" w:rsidRDefault="00674410" w:rsidP="00674410">
      <w:pPr>
        <w:spacing w:line="240" w:lineRule="auto"/>
        <w:ind w:left="720"/>
        <w:contextualSpacing/>
      </w:pPr>
      <w:r>
        <w:t>A</w:t>
      </w:r>
    </w:p>
    <w:p w:rsidR="00674410" w:rsidRDefault="00674410" w:rsidP="00674410"/>
    <w:p w:rsidR="00674410" w:rsidRDefault="00674410" w:rsidP="00674410">
      <w:r>
        <w:t>The corresponding rubric will then list the number of questions on the first line, the grading breakdown on the following line, and each question on the remaining lines. For example, a rubric for the previous test should look like the following:</w:t>
      </w:r>
    </w:p>
    <w:p w:rsidR="00674410" w:rsidRDefault="00C152FB" w:rsidP="00E424B6">
      <w:pPr>
        <w:spacing w:line="240" w:lineRule="auto"/>
        <w:ind w:left="720"/>
        <w:contextualSpacing/>
      </w:pPr>
      <w:r>
        <w:t>8</w:t>
      </w:r>
    </w:p>
    <w:p w:rsidR="00C152FB" w:rsidRDefault="00C152FB" w:rsidP="00E424B6">
      <w:pPr>
        <w:spacing w:line="240" w:lineRule="auto"/>
        <w:ind w:left="720"/>
        <w:contextualSpacing/>
      </w:pPr>
      <w:r>
        <w:t>90;75;60;50</w:t>
      </w:r>
    </w:p>
    <w:p w:rsidR="00C152FB" w:rsidRDefault="00C152FB" w:rsidP="00E424B6">
      <w:pPr>
        <w:spacing w:line="240" w:lineRule="auto"/>
        <w:ind w:left="720"/>
        <w:contextualSpacing/>
      </w:pPr>
      <w:r>
        <w:t xml:space="preserve">What color is the </w:t>
      </w:r>
      <w:proofErr w:type="gramStart"/>
      <w:r>
        <w:t>sky?;</w:t>
      </w:r>
      <w:proofErr w:type="gramEnd"/>
      <w:r>
        <w:t>Blue:1;Red:0;Green:0;Purple:0</w:t>
      </w:r>
    </w:p>
    <w:p w:rsidR="00C152FB" w:rsidRDefault="00C152FB" w:rsidP="00E424B6">
      <w:pPr>
        <w:spacing w:line="240" w:lineRule="auto"/>
        <w:ind w:left="720"/>
        <w:contextualSpacing/>
      </w:pPr>
      <w:r>
        <w:t xml:space="preserve">What color is </w:t>
      </w:r>
      <w:proofErr w:type="gramStart"/>
      <w:r>
        <w:t>grass?;</w:t>
      </w:r>
      <w:proofErr w:type="gramEnd"/>
      <w:r>
        <w:t>Green:1;Blue:0;Red:0;Orange:0</w:t>
      </w:r>
    </w:p>
    <w:p w:rsidR="00E424B6" w:rsidRDefault="00E424B6" w:rsidP="00E424B6">
      <w:pPr>
        <w:spacing w:line="240" w:lineRule="auto"/>
        <w:ind w:left="720"/>
        <w:contextualSpacing/>
      </w:pPr>
      <w:r>
        <w:t>…</w:t>
      </w:r>
    </w:p>
    <w:p w:rsidR="00E424B6" w:rsidRDefault="00E424B6" w:rsidP="00E424B6">
      <w:pPr>
        <w:spacing w:line="240" w:lineRule="auto"/>
        <w:ind w:left="720"/>
        <w:contextualSpacing/>
      </w:pPr>
      <w:r>
        <w:t>…</w:t>
      </w:r>
    </w:p>
    <w:p w:rsidR="00E424B6" w:rsidRDefault="00E424B6" w:rsidP="00E424B6">
      <w:pPr>
        <w:spacing w:line="240" w:lineRule="auto"/>
        <w:ind w:left="720"/>
        <w:contextualSpacing/>
      </w:pPr>
      <w:r>
        <w:t>…</w:t>
      </w:r>
    </w:p>
    <w:p w:rsidR="00E424B6" w:rsidRDefault="00E424B6" w:rsidP="00E424B6">
      <w:pPr>
        <w:spacing w:line="240" w:lineRule="auto"/>
        <w:ind w:left="720"/>
        <w:contextualSpacing/>
      </w:pPr>
      <w:r>
        <w:t>…</w:t>
      </w:r>
    </w:p>
    <w:p w:rsidR="00C152FB" w:rsidRDefault="00C152FB" w:rsidP="00E424B6">
      <w:pPr>
        <w:spacing w:line="240" w:lineRule="auto"/>
        <w:ind w:left="720"/>
        <w:contextualSpacing/>
      </w:pPr>
      <w:r>
        <w:lastRenderedPageBreak/>
        <w:t xml:space="preserve">Where is </w:t>
      </w:r>
      <w:proofErr w:type="gramStart"/>
      <w:r>
        <w:t>Tokyo?;</w:t>
      </w:r>
      <w:proofErr w:type="gramEnd"/>
      <w:r>
        <w:t>Japan:1;China:0;Hawaii:0;Texas:0</w:t>
      </w:r>
    </w:p>
    <w:p w:rsidR="00E424B6" w:rsidRDefault="00E424B6" w:rsidP="00E424B6">
      <w:pPr>
        <w:spacing w:line="240" w:lineRule="auto"/>
        <w:ind w:left="720"/>
        <w:contextualSpacing/>
      </w:pPr>
      <w:r>
        <w:t xml:space="preserve">Who drives the 48 car is </w:t>
      </w:r>
      <w:proofErr w:type="gramStart"/>
      <w:r>
        <w:t>NASCAR?;</w:t>
      </w:r>
      <w:proofErr w:type="gramEnd"/>
      <w:r>
        <w:t>J. Johnson:1;J. Bieber:0;A. Ketchum:0;Me:0</w:t>
      </w:r>
    </w:p>
    <w:p w:rsidR="00E424B6" w:rsidRDefault="00E424B6" w:rsidP="00E424B6"/>
    <w:p w:rsidR="00E424B6" w:rsidRDefault="00A25F35" w:rsidP="00E424B6">
      <w:r>
        <w:t xml:space="preserve">The program must be able to parse both of these types of files and use them in a grading program. The actual implementation </w:t>
      </w:r>
      <w:r w:rsidR="002057A3">
        <w:t xml:space="preserve">of the grading program </w:t>
      </w:r>
      <w:r>
        <w:t xml:space="preserve">is entirely up to the designer. </w:t>
      </w:r>
    </w:p>
    <w:p w:rsidR="002057A3" w:rsidRDefault="002057A3" w:rsidP="00E424B6">
      <w:r>
        <w:t>The program must output the results of each exam in the following format:</w:t>
      </w:r>
    </w:p>
    <w:p w:rsidR="002057A3" w:rsidRDefault="002057A3" w:rsidP="002057A3">
      <w:pPr>
        <w:spacing w:line="240" w:lineRule="auto"/>
        <w:ind w:left="720"/>
        <w:contextualSpacing/>
      </w:pPr>
      <w:r>
        <w:t>/absolute/path/to/test_1.txt letter_grade_1</w:t>
      </w:r>
    </w:p>
    <w:p w:rsidR="002057A3" w:rsidRDefault="002057A3" w:rsidP="002057A3">
      <w:pPr>
        <w:spacing w:line="240" w:lineRule="auto"/>
        <w:ind w:left="720"/>
        <w:contextualSpacing/>
      </w:pPr>
      <w:r>
        <w:t>…</w:t>
      </w:r>
    </w:p>
    <w:p w:rsidR="002057A3" w:rsidRDefault="002057A3" w:rsidP="002057A3">
      <w:pPr>
        <w:spacing w:line="240" w:lineRule="auto"/>
        <w:ind w:left="720"/>
        <w:contextualSpacing/>
      </w:pPr>
      <w:r>
        <w:t xml:space="preserve">/absolute/path/to/test_n.txt </w:t>
      </w:r>
      <w:proofErr w:type="spellStart"/>
      <w:r>
        <w:t>letter_grade_n</w:t>
      </w:r>
      <w:proofErr w:type="spellEnd"/>
    </w:p>
    <w:p w:rsidR="00357545" w:rsidRDefault="00357545" w:rsidP="00357545"/>
    <w:p w:rsidR="00357545" w:rsidRDefault="00FD4A23" w:rsidP="00357545">
      <w:r>
        <w:t>Upon completion, the program should be packaged as a jar and tested in various directories to ensure portability.</w:t>
      </w:r>
    </w:p>
    <w:p w:rsidR="004D364B" w:rsidRDefault="00130DC6" w:rsidP="004D364B">
      <w:pPr>
        <w:pStyle w:val="Heading1"/>
      </w:pPr>
      <w:r>
        <w:t>Suggestions</w:t>
      </w:r>
    </w:p>
    <w:p w:rsidR="002057A3" w:rsidRDefault="00130DC6" w:rsidP="004D364B">
      <w:r>
        <w:t>This section offers up some suggestions for the implementation. It is advised that you take the time to learn the problem and draft up a design before reading this section. Naturally, there are several ways to produce a solution to this problem, so give it a shot first. By no means are the following suggestions the ‘right’ way of solving this problem. They simply offer some guidance for those that are stuck.</w:t>
      </w:r>
    </w:p>
    <w:p w:rsidR="00831FBE" w:rsidRDefault="00130DC6" w:rsidP="004D364B">
      <w:r>
        <w:t xml:space="preserve">The first piece of advice is to model this problem using Java objects. </w:t>
      </w:r>
      <w:r w:rsidR="00831FBE">
        <w:t xml:space="preserve">Start by thinking about test features. For instance, a test has questions and answers. That gives us three quick classes right there: tests, questions, and answers. </w:t>
      </w:r>
    </w:p>
    <w:p w:rsidR="00831FBE" w:rsidRDefault="00831FBE" w:rsidP="00831FBE">
      <w:r>
        <w:t>A test class would have a list of questions while a question would have a list of answers. This structure alone should get you well on your way to developing a solution. Perhaps with these classes mapped out, you’ll be able to see where the pieces fit together.</w:t>
      </w:r>
    </w:p>
    <w:p w:rsidR="001728DA" w:rsidRPr="004D364B" w:rsidRDefault="00831FBE" w:rsidP="00831FBE">
      <w:r>
        <w:t xml:space="preserve">Maybe you’ll want a rubric class, or maybe that doesn’t make sense. After all, a rubric is just a completed test. </w:t>
      </w:r>
      <w:r w:rsidR="001728DA">
        <w:t>It’s totally up to you! If you get stuck, feel free to browse the solutions. Good luck!</w:t>
      </w:r>
      <w:bookmarkStart w:id="0" w:name="_GoBack"/>
      <w:bookmarkEnd w:id="0"/>
    </w:p>
    <w:sectPr w:rsidR="001728DA" w:rsidRPr="004D364B" w:rsidSect="004772A9"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F5" w:rsidRDefault="000653F5" w:rsidP="00236065">
      <w:pPr>
        <w:spacing w:after="0" w:line="240" w:lineRule="auto"/>
      </w:pPr>
      <w:r>
        <w:separator/>
      </w:r>
    </w:p>
  </w:endnote>
  <w:endnote w:type="continuationSeparator" w:id="0">
    <w:p w:rsidR="000653F5" w:rsidRDefault="000653F5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A9" w:rsidRPr="00786F6E" w:rsidRDefault="004772A9" w:rsidP="004772A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  <w:p w:rsidR="004772A9" w:rsidRDefault="004772A9" w:rsidP="004772A9">
    <w:pPr>
      <w:pStyle w:val="Footer"/>
      <w:tabs>
        <w:tab w:val="clear" w:pos="9360"/>
        <w:tab w:val="left" w:pos="5040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A9" w:rsidRPr="00786F6E" w:rsidRDefault="004772A9" w:rsidP="004772A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  <w:p w:rsidR="004772A9" w:rsidRDefault="004772A9" w:rsidP="004772A9">
    <w:pPr>
      <w:pStyle w:val="Footer"/>
      <w:tabs>
        <w:tab w:val="clear" w:pos="9360"/>
        <w:tab w:val="left" w:pos="5040"/>
      </w:tabs>
    </w:pPr>
    <w:r>
      <w:tab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F5" w:rsidRDefault="000653F5" w:rsidP="00236065">
      <w:pPr>
        <w:spacing w:after="0" w:line="240" w:lineRule="auto"/>
      </w:pPr>
      <w:r>
        <w:separator/>
      </w:r>
    </w:p>
  </w:footnote>
  <w:footnote w:type="continuationSeparator" w:id="0">
    <w:p w:rsidR="000653F5" w:rsidRDefault="000653F5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8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80144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2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D53"/>
    <w:multiLevelType w:val="hybridMultilevel"/>
    <w:tmpl w:val="A8986B46"/>
    <w:lvl w:ilvl="0" w:tplc="CEC059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8BB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C0B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E85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249E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2EB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6481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C1C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2F7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8472E"/>
    <w:multiLevelType w:val="hybridMultilevel"/>
    <w:tmpl w:val="F5E025A2"/>
    <w:lvl w:ilvl="0" w:tplc="3FCE3B52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A42EE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8C6C38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B4305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85EF8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274C6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96362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08C1E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AD82A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90E89"/>
    <w:multiLevelType w:val="hybridMultilevel"/>
    <w:tmpl w:val="7B224196"/>
    <w:lvl w:ilvl="0" w:tplc="906605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9C6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86F2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03C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A6712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1651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9852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AF0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632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547EAC"/>
    <w:multiLevelType w:val="hybridMultilevel"/>
    <w:tmpl w:val="BBC2BAF0"/>
    <w:lvl w:ilvl="0" w:tplc="F7CAA6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EB5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8B3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0635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E64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858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4FC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0F2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CAE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7A5646"/>
    <w:multiLevelType w:val="hybridMultilevel"/>
    <w:tmpl w:val="29145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16FB"/>
    <w:multiLevelType w:val="hybridMultilevel"/>
    <w:tmpl w:val="C588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5899"/>
    <w:multiLevelType w:val="hybridMultilevel"/>
    <w:tmpl w:val="8110DFE6"/>
    <w:lvl w:ilvl="0" w:tplc="1772D6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1265"/>
    <w:multiLevelType w:val="hybridMultilevel"/>
    <w:tmpl w:val="B248E82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E4B1F76"/>
    <w:multiLevelType w:val="hybridMultilevel"/>
    <w:tmpl w:val="A06E49B0"/>
    <w:lvl w:ilvl="0" w:tplc="1772D6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A98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C660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A9A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E6D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50D1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A62B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06FC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C6E9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63216"/>
    <w:multiLevelType w:val="hybridMultilevel"/>
    <w:tmpl w:val="6256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B2168"/>
    <w:multiLevelType w:val="hybridMultilevel"/>
    <w:tmpl w:val="84EA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68E3139E"/>
    <w:multiLevelType w:val="hybridMultilevel"/>
    <w:tmpl w:val="A322C5F2"/>
    <w:lvl w:ilvl="0" w:tplc="1772D6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96A41"/>
    <w:multiLevelType w:val="hybridMultilevel"/>
    <w:tmpl w:val="1096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E0178"/>
    <w:multiLevelType w:val="hybridMultilevel"/>
    <w:tmpl w:val="333C0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32BC3"/>
    <w:multiLevelType w:val="hybridMultilevel"/>
    <w:tmpl w:val="47D0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64F8A"/>
    <w:multiLevelType w:val="hybridMultilevel"/>
    <w:tmpl w:val="2FE26810"/>
    <w:lvl w:ilvl="0" w:tplc="1772D6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51465"/>
    <w:multiLevelType w:val="hybridMultilevel"/>
    <w:tmpl w:val="5C604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5"/>
  </w:num>
  <w:num w:numId="14">
    <w:abstractNumId w:val="1"/>
  </w:num>
  <w:num w:numId="15">
    <w:abstractNumId w:val="10"/>
  </w:num>
  <w:num w:numId="16">
    <w:abstractNumId w:val="2"/>
  </w:num>
  <w:num w:numId="17">
    <w:abstractNumId w:val="9"/>
  </w:num>
  <w:num w:numId="18">
    <w:abstractNumId w:val="0"/>
  </w:num>
  <w:num w:numId="19">
    <w:abstractNumId w:val="3"/>
  </w:num>
  <w:num w:numId="20">
    <w:abstractNumId w:val="5"/>
  </w:num>
  <w:num w:numId="21">
    <w:abstractNumId w:val="7"/>
  </w:num>
  <w:num w:numId="22">
    <w:abstractNumId w:val="13"/>
  </w:num>
  <w:num w:numId="23">
    <w:abstractNumId w:val="17"/>
  </w:num>
  <w:num w:numId="24">
    <w:abstractNumId w:val="16"/>
  </w:num>
  <w:num w:numId="25">
    <w:abstractNumId w:val="14"/>
  </w:num>
  <w:num w:numId="26">
    <w:abstractNumId w:val="18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40"/>
    <w:rsid w:val="000031EF"/>
    <w:rsid w:val="000653F5"/>
    <w:rsid w:val="00080A40"/>
    <w:rsid w:val="000A5C09"/>
    <w:rsid w:val="000B04D3"/>
    <w:rsid w:val="000E01EE"/>
    <w:rsid w:val="00130DC6"/>
    <w:rsid w:val="00137491"/>
    <w:rsid w:val="0014126D"/>
    <w:rsid w:val="001728DA"/>
    <w:rsid w:val="001B0CF1"/>
    <w:rsid w:val="002057A3"/>
    <w:rsid w:val="00236065"/>
    <w:rsid w:val="002C0A45"/>
    <w:rsid w:val="002C23AC"/>
    <w:rsid w:val="003121AE"/>
    <w:rsid w:val="00357545"/>
    <w:rsid w:val="003A1A0E"/>
    <w:rsid w:val="004015B1"/>
    <w:rsid w:val="00437FAD"/>
    <w:rsid w:val="004772A9"/>
    <w:rsid w:val="004D364B"/>
    <w:rsid w:val="005B4E2D"/>
    <w:rsid w:val="006419A9"/>
    <w:rsid w:val="00674410"/>
    <w:rsid w:val="00722CA6"/>
    <w:rsid w:val="00786F6E"/>
    <w:rsid w:val="00831FBE"/>
    <w:rsid w:val="008B140A"/>
    <w:rsid w:val="008D5AF4"/>
    <w:rsid w:val="00911D49"/>
    <w:rsid w:val="00922138"/>
    <w:rsid w:val="009D2C11"/>
    <w:rsid w:val="00A25F35"/>
    <w:rsid w:val="00A9777D"/>
    <w:rsid w:val="00B9091E"/>
    <w:rsid w:val="00BC643E"/>
    <w:rsid w:val="00C053BA"/>
    <w:rsid w:val="00C06ABF"/>
    <w:rsid w:val="00C152FB"/>
    <w:rsid w:val="00C6771F"/>
    <w:rsid w:val="00C73D61"/>
    <w:rsid w:val="00C95CDE"/>
    <w:rsid w:val="00D11534"/>
    <w:rsid w:val="00E043C2"/>
    <w:rsid w:val="00E424B6"/>
    <w:rsid w:val="00EF2559"/>
    <w:rsid w:val="00F4568D"/>
    <w:rsid w:val="00F56140"/>
    <w:rsid w:val="00F67556"/>
    <w:rsid w:val="00F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1C635"/>
  <w15:chartTrackingRefBased/>
  <w15:docId w15:val="{6E8B5BFA-1B29-4441-871D-A653695E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paragraph" w:styleId="BalloonText">
    <w:name w:val="Balloon Text"/>
    <w:basedOn w:val="Normal"/>
    <w:link w:val="BalloonTextChar"/>
    <w:uiPriority w:val="99"/>
    <w:semiHidden/>
    <w:unhideWhenUsed/>
    <w:rsid w:val="00357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sync\Projects\JavaTutorials\Basics\009-Review\Exercises\the-renegade-coder-cover-page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D10A7-081C-4371-A525-7B449182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the-renegade-coder-cover-page.dotx</Template>
  <TotalTime>93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22</cp:revision>
  <cp:lastPrinted>2017-05-17T23:29:00Z</cp:lastPrinted>
  <dcterms:created xsi:type="dcterms:W3CDTF">2017-05-17T23:13:00Z</dcterms:created>
  <dcterms:modified xsi:type="dcterms:W3CDTF">2017-05-27T22:17:00Z</dcterms:modified>
</cp:coreProperties>
</file>